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633" w14:textId="09E7E9BB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 xml:space="preserve">Project </w:t>
      </w:r>
      <w:r w:rsidR="00741FF1">
        <w:rPr>
          <w:sz w:val="48"/>
        </w:rPr>
        <w:t>2</w:t>
      </w:r>
      <w:r w:rsidR="008D2DA9">
        <w:rPr>
          <w:sz w:val="48"/>
        </w:rPr>
        <w:t xml:space="preserve"> Critique</w:t>
      </w:r>
    </w:p>
    <w:p w14:paraId="6614331C" w14:textId="1C111B36" w:rsidR="00D7421B" w:rsidRPr="00E7782C" w:rsidRDefault="00D7421B" w:rsidP="00D7421B">
      <w:pPr>
        <w:pStyle w:val="Subtitle"/>
        <w:jc w:val="both"/>
      </w:pPr>
      <w:r>
        <w:t xml:space="preserve">Your Name:  </w:t>
      </w:r>
      <w:r w:rsidR="00895AFC">
        <w:t>Justin Morris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59C93032" w:rsidR="005C5DEE" w:rsidRDefault="008D2DA9" w:rsidP="00D7421B">
      <w:r>
        <w:t xml:space="preserve">In this exercise, you’ll be forming groups of 4. As a team, look over the project </w:t>
      </w:r>
      <w:r w:rsidR="00741FF1">
        <w:t>2</w:t>
      </w:r>
      <w:r>
        <w:t xml:space="preserve"> sites of all of your members, and provide </w:t>
      </w:r>
      <w:r w:rsidR="00091A10" w:rsidRPr="00F60E89">
        <w:rPr>
          <w:b/>
        </w:rPr>
        <w:t>verbal</w:t>
      </w:r>
      <w:r w:rsidR="00091A10">
        <w:t xml:space="preserve"> </w:t>
      </w:r>
      <w:r>
        <w:t xml:space="preserve">feedback and suggestions for improvement. Use the following questions as a guide, and fill in your answers. </w:t>
      </w:r>
      <w:r w:rsidR="00686E09">
        <w:t>Be sure to enter the name of each student you’re critiquing</w:t>
      </w:r>
      <w:r w:rsidR="00F60E89">
        <w:t xml:space="preserve">, </w:t>
      </w:r>
      <w:r w:rsidR="00F60E89">
        <w:rPr>
          <w:i/>
        </w:rPr>
        <w:t>including yourself</w:t>
      </w:r>
      <w:r w:rsidR="00686E09">
        <w:t xml:space="preserve">. </w:t>
      </w:r>
      <w:r>
        <w:t xml:space="preserve">Submit this file (one per team member) to the </w:t>
      </w:r>
      <w:proofErr w:type="spellStart"/>
      <w:r>
        <w:t>myCourses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when you’re done.</w:t>
      </w:r>
    </w:p>
    <w:p w14:paraId="27D02594" w14:textId="0BCD8EEF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 w:rsidR="00895AFC">
        <w:rPr>
          <w:u w:val="single"/>
        </w:rPr>
        <w:t xml:space="preserve"> Andrew and Deetz</w:t>
      </w:r>
      <w:bookmarkStart w:id="0" w:name="_GoBack"/>
      <w:bookmarkEnd w:id="0"/>
    </w:p>
    <w:p w14:paraId="1D8A75F0" w14:textId="0994DE20" w:rsidR="00686E09" w:rsidRDefault="00741FF1" w:rsidP="00D7421B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="00F9735F" w:rsidRPr="00F9735F">
        <w:rPr>
          <w:b/>
        </w:rPr>
        <w:t xml:space="preserve">: </w:t>
      </w:r>
      <w:r w:rsidR="00F9735F">
        <w:t xml:space="preserve">How </w:t>
      </w:r>
      <w:r>
        <w:t>useful/entertaining is the web app</w:t>
      </w:r>
      <w:r w:rsidR="00F9735F">
        <w:t>?</w:t>
      </w:r>
      <w:r>
        <w:t xml:space="preserve"> Does it do something interesting with the API, and have all the controls it needs?</w:t>
      </w:r>
      <w:r w:rsidR="00F9735F">
        <w:br/>
      </w:r>
      <w:r w:rsidR="00F9735F">
        <w:br/>
      </w:r>
      <w:r w:rsidR="00F9735F">
        <w:br/>
      </w:r>
    </w:p>
    <w:p w14:paraId="42AB394F" w14:textId="2E450401" w:rsidR="008D2DA9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="00F9735F" w:rsidRPr="00F9735F">
        <w:rPr>
          <w:b/>
        </w:rPr>
        <w:t>:</w:t>
      </w:r>
      <w:r w:rsidR="00F9735F">
        <w:t xml:space="preserve"> </w:t>
      </w:r>
      <w:r>
        <w:t xml:space="preserve">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 w:rsidR="00F9735F">
        <w:br/>
      </w:r>
      <w:r w:rsidR="00F9735F">
        <w:br/>
      </w:r>
      <w:r w:rsidR="00F9735F">
        <w:br/>
      </w:r>
      <w:r w:rsidR="00F9735F">
        <w:br/>
      </w:r>
    </w:p>
    <w:p w14:paraId="3642196D" w14:textId="44738AD3" w:rsidR="00741FF1" w:rsidRPr="00741FF1" w:rsidRDefault="00741FF1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>
        <w:br/>
      </w:r>
      <w:r>
        <w:br/>
      </w:r>
    </w:p>
    <w:p w14:paraId="50726F39" w14:textId="1FA18849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741FF1">
        <w:br/>
      </w:r>
      <w:r w:rsidR="00A97247">
        <w:br/>
      </w:r>
    </w:p>
    <w:p w14:paraId="069AB803" w14:textId="55C00D9E" w:rsidR="00A97247" w:rsidRPr="008D2DA9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B0AED5" w14:textId="39AB3265" w:rsidR="00741FF1" w:rsidRDefault="00741FF1">
      <w:pPr>
        <w:rPr>
          <w:sz w:val="2"/>
        </w:rPr>
      </w:pPr>
      <w:r>
        <w:rPr>
          <w:sz w:val="2"/>
        </w:rPr>
        <w:br w:type="page"/>
      </w:r>
    </w:p>
    <w:p w14:paraId="164152FC" w14:textId="08524E82" w:rsidR="00741FF1" w:rsidRPr="008D2DA9" w:rsidRDefault="00741FF1" w:rsidP="00741FF1">
      <w:pPr>
        <w:pStyle w:val="Heading1"/>
        <w:rPr>
          <w:u w:val="single"/>
        </w:rPr>
      </w:pPr>
      <w:r>
        <w:lastRenderedPageBreak/>
        <w:t>Project for:</w:t>
      </w:r>
      <w:r w:rsidR="00895AFC">
        <w:rPr>
          <w:u w:val="single"/>
        </w:rPr>
        <w:t xml:space="preserve"> Jeremy (Player compare)</w:t>
      </w:r>
    </w:p>
    <w:p w14:paraId="63194BCF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 xml:space="preserve">: </w:t>
      </w:r>
      <w:r>
        <w:t>How useful/entertaining is the web app? Does it do something interesting with the API, and have all the controls it needs?</w:t>
      </w:r>
      <w:r>
        <w:br/>
      </w:r>
      <w:r>
        <w:br/>
      </w:r>
      <w:r>
        <w:br/>
      </w:r>
    </w:p>
    <w:p w14:paraId="5C7E423A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Pr="00F9735F">
        <w:rPr>
          <w:b/>
        </w:rPr>
        <w:t>:</w:t>
      </w:r>
      <w:r>
        <w:t xml:space="preserve"> 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>
        <w:br/>
      </w:r>
      <w:r>
        <w:br/>
      </w:r>
      <w:r>
        <w:br/>
      </w:r>
      <w:r>
        <w:br/>
      </w:r>
    </w:p>
    <w:p w14:paraId="72BF98D6" w14:textId="77777777" w:rsidR="00741FF1" w:rsidRP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>
        <w:br/>
      </w:r>
      <w:r>
        <w:br/>
      </w:r>
    </w:p>
    <w:p w14:paraId="3B574DEB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  <w:r>
        <w:br/>
      </w:r>
    </w:p>
    <w:p w14:paraId="1F54F3BC" w14:textId="77777777" w:rsidR="00741FF1" w:rsidRPr="008D2DA9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19173217" w14:textId="77777777" w:rsidR="00741FF1" w:rsidRDefault="00741FF1" w:rsidP="00741FF1">
      <w:pPr>
        <w:spacing w:before="120" w:after="120"/>
        <w:ind w:left="360"/>
        <w:rPr>
          <w:sz w:val="2"/>
        </w:rPr>
      </w:pPr>
    </w:p>
    <w:p w14:paraId="29E95813" w14:textId="77777777" w:rsidR="00741FF1" w:rsidRPr="00A97247" w:rsidRDefault="00741FF1" w:rsidP="00741FF1">
      <w:pPr>
        <w:rPr>
          <w:sz w:val="2"/>
        </w:rPr>
      </w:pPr>
    </w:p>
    <w:p w14:paraId="77E4A1D2" w14:textId="77777777" w:rsidR="00741FF1" w:rsidRDefault="00741FF1" w:rsidP="00741FF1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1920FC16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2173A924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6D2C990D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7B92EB2" w14:textId="62F872CB" w:rsidR="00741FF1" w:rsidRDefault="00741FF1">
      <w:pPr>
        <w:rPr>
          <w:sz w:val="2"/>
        </w:rPr>
      </w:pPr>
      <w:r>
        <w:rPr>
          <w:sz w:val="2"/>
        </w:rPr>
        <w:br w:type="page"/>
      </w:r>
    </w:p>
    <w:p w14:paraId="189679AA" w14:textId="19831ACC" w:rsidR="00741FF1" w:rsidRPr="008D2DA9" w:rsidRDefault="00741FF1" w:rsidP="00741FF1">
      <w:pPr>
        <w:pStyle w:val="Heading1"/>
        <w:rPr>
          <w:u w:val="single"/>
        </w:rPr>
      </w:pPr>
      <w:r>
        <w:lastRenderedPageBreak/>
        <w:t>Project for:</w:t>
      </w:r>
      <w:r w:rsidR="0026410C">
        <w:rPr>
          <w:u w:val="single"/>
        </w:rPr>
        <w:t xml:space="preserve"> Daman</w:t>
      </w:r>
    </w:p>
    <w:p w14:paraId="5FC61BF0" w14:textId="191BDCB3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 xml:space="preserve">: </w:t>
      </w:r>
      <w:r>
        <w:t>How useful/entertaining is the web app? Does it do something interesting with the API, and have all the controls it needs?</w:t>
      </w:r>
      <w:r>
        <w:br/>
      </w:r>
      <w:r>
        <w:br/>
      </w:r>
      <w:r w:rsidR="0026410C">
        <w:t>Good use of the API, with all necessary controls in place.</w:t>
      </w:r>
      <w:r>
        <w:br/>
      </w:r>
    </w:p>
    <w:p w14:paraId="4E2AB455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Pr="00F9735F">
        <w:rPr>
          <w:b/>
        </w:rPr>
        <w:t>:</w:t>
      </w:r>
      <w:r>
        <w:t xml:space="preserve"> 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>
        <w:br/>
      </w:r>
      <w:r>
        <w:br/>
      </w:r>
      <w:r>
        <w:br/>
      </w:r>
      <w:r>
        <w:br/>
      </w:r>
    </w:p>
    <w:p w14:paraId="5754FB2B" w14:textId="77777777" w:rsidR="00741FF1" w:rsidRP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>
        <w:br/>
      </w:r>
      <w:r>
        <w:br/>
      </w:r>
    </w:p>
    <w:p w14:paraId="723475BD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  <w:r>
        <w:br/>
      </w:r>
    </w:p>
    <w:p w14:paraId="6195BAAF" w14:textId="77777777" w:rsidR="00741FF1" w:rsidRPr="008D2DA9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4827C27C" w14:textId="77777777" w:rsidR="00741FF1" w:rsidRDefault="00741FF1" w:rsidP="00741FF1">
      <w:pPr>
        <w:spacing w:before="120" w:after="120"/>
        <w:ind w:left="360"/>
        <w:rPr>
          <w:sz w:val="2"/>
        </w:rPr>
      </w:pPr>
    </w:p>
    <w:p w14:paraId="385CF301" w14:textId="77777777" w:rsidR="00741FF1" w:rsidRPr="00A97247" w:rsidRDefault="00741FF1" w:rsidP="00741FF1">
      <w:pPr>
        <w:rPr>
          <w:sz w:val="2"/>
        </w:rPr>
      </w:pPr>
    </w:p>
    <w:p w14:paraId="60E32CAD" w14:textId="77777777" w:rsidR="00741FF1" w:rsidRDefault="00741FF1" w:rsidP="00741FF1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0635D559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5A466B68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5A9357D6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058C550" w14:textId="619D8B86" w:rsidR="00741FF1" w:rsidRDefault="00741FF1">
      <w:pPr>
        <w:rPr>
          <w:sz w:val="2"/>
        </w:rPr>
      </w:pPr>
      <w:r>
        <w:rPr>
          <w:sz w:val="2"/>
        </w:rPr>
        <w:br w:type="page"/>
      </w:r>
    </w:p>
    <w:p w14:paraId="073185A6" w14:textId="77777777" w:rsidR="00741FF1" w:rsidRPr="008D2DA9" w:rsidRDefault="00741FF1" w:rsidP="00741FF1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E0F1F9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Functionality</w:t>
      </w:r>
      <w:r w:rsidRPr="00F9735F">
        <w:rPr>
          <w:b/>
        </w:rPr>
        <w:t xml:space="preserve">: </w:t>
      </w:r>
      <w:r>
        <w:t>How useful/entertaining is the web app? Does it do something interesting with the API, and have all the controls it needs?</w:t>
      </w:r>
      <w:r>
        <w:br/>
      </w:r>
      <w:r>
        <w:br/>
      </w:r>
      <w:r>
        <w:br/>
      </w:r>
    </w:p>
    <w:p w14:paraId="7DAF8790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Design and Interaction</w:t>
      </w:r>
      <w:r w:rsidRPr="00F9735F">
        <w:rPr>
          <w:b/>
        </w:rPr>
        <w:t>:</w:t>
      </w:r>
      <w:r>
        <w:t xml:space="preserve"> Is the visual design pleasing? Is the interface sensible? Is the app’s </w:t>
      </w:r>
      <w:r>
        <w:rPr>
          <w:i/>
        </w:rPr>
        <w:t>state</w:t>
      </w:r>
      <w:r>
        <w:t xml:space="preserve"> always apparent? Is it responsive?</w:t>
      </w:r>
      <w:r>
        <w:br/>
      </w:r>
      <w:r>
        <w:br/>
      </w:r>
      <w:r>
        <w:br/>
      </w:r>
      <w:r>
        <w:br/>
      </w:r>
    </w:p>
    <w:p w14:paraId="51F0A2A9" w14:textId="77777777" w:rsidR="00741FF1" w:rsidRPr="00741FF1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Above and Beyond</w:t>
      </w:r>
      <w:r w:rsidRPr="00F9735F">
        <w:rPr>
          <w:b/>
        </w:rPr>
        <w:t>:</w:t>
      </w:r>
      <w:r>
        <w:t xml:space="preserve"> How does this project go beyond the base requirements? Does it offer something that users can’t get somewhere else?</w:t>
      </w:r>
      <w:r>
        <w:br/>
      </w:r>
      <w:r>
        <w:br/>
      </w:r>
      <w:r>
        <w:br/>
      </w:r>
      <w:r>
        <w:br/>
      </w:r>
    </w:p>
    <w:p w14:paraId="179D1745" w14:textId="77777777" w:rsidR="00741FF1" w:rsidRDefault="00741FF1" w:rsidP="00741FF1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>
        <w:br/>
      </w:r>
      <w:r>
        <w:br/>
      </w:r>
    </w:p>
    <w:p w14:paraId="00927ECC" w14:textId="77777777" w:rsidR="00741FF1" w:rsidRPr="008D2DA9" w:rsidRDefault="00741FF1" w:rsidP="00741FF1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0F170B97" w14:textId="77777777" w:rsidR="00741FF1" w:rsidRDefault="00741FF1" w:rsidP="00741FF1">
      <w:pPr>
        <w:spacing w:before="120" w:after="120"/>
        <w:ind w:left="360"/>
        <w:rPr>
          <w:sz w:val="2"/>
        </w:rPr>
      </w:pPr>
    </w:p>
    <w:p w14:paraId="02244B2B" w14:textId="77777777" w:rsidR="00741FF1" w:rsidRPr="00A97247" w:rsidRDefault="00741FF1" w:rsidP="00741FF1">
      <w:pPr>
        <w:rPr>
          <w:sz w:val="2"/>
        </w:rPr>
      </w:pPr>
    </w:p>
    <w:p w14:paraId="45646F26" w14:textId="77777777" w:rsidR="00741FF1" w:rsidRDefault="00741FF1" w:rsidP="00741FF1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908E1AE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24C6B358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5DAF65B" w14:textId="77777777" w:rsidR="00741FF1" w:rsidRDefault="00741FF1" w:rsidP="00741FF1">
      <w:pPr>
        <w:tabs>
          <w:tab w:val="left" w:pos="7062"/>
        </w:tabs>
        <w:rPr>
          <w:sz w:val="2"/>
        </w:rPr>
      </w:pPr>
    </w:p>
    <w:p w14:paraId="73FE8B43" w14:textId="77777777" w:rsidR="00A97247" w:rsidRPr="00741FF1" w:rsidRDefault="00A97247" w:rsidP="00741FF1">
      <w:pPr>
        <w:tabs>
          <w:tab w:val="left" w:pos="6958"/>
        </w:tabs>
        <w:rPr>
          <w:sz w:val="2"/>
        </w:rPr>
      </w:pPr>
    </w:p>
    <w:sectPr w:rsidR="00A97247" w:rsidRPr="00741FF1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61EF" w14:textId="77777777" w:rsidR="00C42DBA" w:rsidRDefault="00C42DBA" w:rsidP="00D7421B">
      <w:pPr>
        <w:spacing w:after="0" w:line="240" w:lineRule="auto"/>
      </w:pPr>
      <w:r>
        <w:separator/>
      </w:r>
    </w:p>
  </w:endnote>
  <w:endnote w:type="continuationSeparator" w:id="0">
    <w:p w14:paraId="55900AFA" w14:textId="77777777" w:rsidR="00C42DBA" w:rsidRDefault="00C42DBA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217F4" w14:textId="77777777" w:rsidR="00C42DBA" w:rsidRDefault="00C42DBA" w:rsidP="00D7421B">
      <w:pPr>
        <w:spacing w:after="0" w:line="240" w:lineRule="auto"/>
      </w:pPr>
      <w:r>
        <w:separator/>
      </w:r>
    </w:p>
  </w:footnote>
  <w:footnote w:type="continuationSeparator" w:id="0">
    <w:p w14:paraId="67D1BEF0" w14:textId="77777777" w:rsidR="00C42DBA" w:rsidRDefault="00C42DBA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26410C"/>
    <w:rsid w:val="00370933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41FF1"/>
    <w:rsid w:val="007F4503"/>
    <w:rsid w:val="00895AFC"/>
    <w:rsid w:val="008A5DE5"/>
    <w:rsid w:val="008D2DA9"/>
    <w:rsid w:val="008D4D6B"/>
    <w:rsid w:val="00A65C14"/>
    <w:rsid w:val="00A97247"/>
    <w:rsid w:val="00C42DBA"/>
    <w:rsid w:val="00C5481F"/>
    <w:rsid w:val="00C605BF"/>
    <w:rsid w:val="00D7421B"/>
    <w:rsid w:val="00DA394E"/>
    <w:rsid w:val="00EE76CC"/>
    <w:rsid w:val="00F316FC"/>
    <w:rsid w:val="00F32D46"/>
    <w:rsid w:val="00F4141B"/>
    <w:rsid w:val="00F60E89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C7AF9847</Template>
  <TotalTime>37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Justin Morris (RIT Student)</cp:lastModifiedBy>
  <cp:revision>6</cp:revision>
  <cp:lastPrinted>2010-08-22T22:39:00Z</cp:lastPrinted>
  <dcterms:created xsi:type="dcterms:W3CDTF">2016-09-20T17:10:00Z</dcterms:created>
  <dcterms:modified xsi:type="dcterms:W3CDTF">2019-04-09T21:38:00Z</dcterms:modified>
  <cp:category/>
</cp:coreProperties>
</file>